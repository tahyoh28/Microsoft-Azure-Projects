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807BD" w14:textId="77777777" w:rsidR="00EA4696" w:rsidRDefault="00000000">
      <w:r>
        <w:t xml:space="preserve"># </w:t>
      </w:r>
      <w:r>
        <w:rPr>
          <w:rFonts w:ascii="Segoe UI Emoji" w:hAnsi="Segoe UI Emoji" w:cs="Segoe UI Emoji"/>
        </w:rPr>
        <w:t>☁️</w:t>
      </w:r>
      <w:r>
        <w:t xml:space="preserve"> Microsoft Azure Project – Cloud Computing with Virtual Machine</w:t>
      </w:r>
    </w:p>
    <w:p w14:paraId="77CDB6F9" w14:textId="77777777" w:rsidR="00EA4696" w:rsidRDefault="00EA4696"/>
    <w:p w14:paraId="29F15C14" w14:textId="77777777" w:rsidR="00EA4696" w:rsidRDefault="00000000">
      <w:r>
        <w:t xml:space="preserve">## </w:t>
      </w:r>
      <w:r>
        <w:rPr>
          <w:rFonts w:ascii="Segoe UI Emoji" w:hAnsi="Segoe UI Emoji" w:cs="Segoe UI Emoji"/>
        </w:rPr>
        <w:t>📝</w:t>
      </w:r>
      <w:r>
        <w:t xml:space="preserve"> Project Summary</w:t>
      </w:r>
    </w:p>
    <w:p w14:paraId="2B663B37" w14:textId="77777777" w:rsidR="00EA4696" w:rsidRDefault="00000000">
      <w:r>
        <w:t>This project demonstrates the use of **Microsoft Azure's cloud computing platform** to set up a virtual machine (VM) environment for practicing and executing SQL queries. The hands-on experience involved provisioning a VM, connecting to it remotely, and using it as a secure workspace for database exploration and querying.</w:t>
      </w:r>
    </w:p>
    <w:p w14:paraId="0BFA7F8E" w14:textId="77777777" w:rsidR="00EA4696" w:rsidRDefault="00EA4696"/>
    <w:p w14:paraId="23FC2482" w14:textId="77777777" w:rsidR="00EA4696" w:rsidRDefault="00000000">
      <w:r>
        <w:t>---</w:t>
      </w:r>
    </w:p>
    <w:p w14:paraId="1B11525D" w14:textId="77777777" w:rsidR="00EA4696" w:rsidRDefault="00EA4696"/>
    <w:p w14:paraId="02918A0A" w14:textId="77777777" w:rsidR="00EA4696" w:rsidRDefault="00000000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Objectives</w:t>
      </w:r>
    </w:p>
    <w:p w14:paraId="2469435A" w14:textId="77777777" w:rsidR="00EA4696" w:rsidRDefault="00000000">
      <w:r>
        <w:t>- Understand core concepts of cloud computing using Microsoft Azure</w:t>
      </w:r>
    </w:p>
    <w:p w14:paraId="7549A37E" w14:textId="77777777" w:rsidR="00EA4696" w:rsidRDefault="00000000">
      <w:r>
        <w:t>- Provision and configure a virtual machine (Windows/Linux)</w:t>
      </w:r>
    </w:p>
    <w:p w14:paraId="25121AC7" w14:textId="77777777" w:rsidR="00EA4696" w:rsidRDefault="00000000">
      <w:r>
        <w:t>- Connect securely to the VM using Remote Desktop Protocol (RDP) or SSH</w:t>
      </w:r>
    </w:p>
    <w:p w14:paraId="4299FD77" w14:textId="77777777" w:rsidR="00EA4696" w:rsidRDefault="00000000">
      <w:r>
        <w:t>- Install and run a database management system (e.g., MySQL or SQL Server)</w:t>
      </w:r>
    </w:p>
    <w:p w14:paraId="289D8869" w14:textId="77777777" w:rsidR="00EA4696" w:rsidRDefault="00000000">
      <w:r>
        <w:t>- Practice SQL queries in a cloud-hosted environment</w:t>
      </w:r>
    </w:p>
    <w:p w14:paraId="3E86F73E" w14:textId="77777777" w:rsidR="00EA4696" w:rsidRDefault="00EA4696"/>
    <w:p w14:paraId="5AC7C9DB" w14:textId="77777777" w:rsidR="00EA4696" w:rsidRDefault="00000000">
      <w:r>
        <w:t>---</w:t>
      </w:r>
    </w:p>
    <w:p w14:paraId="3D97C993" w14:textId="77777777" w:rsidR="00EA4696" w:rsidRDefault="00EA4696"/>
    <w:p w14:paraId="031CDF47" w14:textId="77777777" w:rsidR="00EA4696" w:rsidRDefault="00000000">
      <w:r>
        <w:t xml:space="preserve">## </w:t>
      </w:r>
      <w:r>
        <w:rPr>
          <w:rFonts w:ascii="Segoe UI Emoji" w:hAnsi="Segoe UI Emoji" w:cs="Segoe UI Emoji"/>
        </w:rPr>
        <w:t>🛠️</w:t>
      </w:r>
      <w:r>
        <w:t xml:space="preserve"> Tools &amp; Services Used</w:t>
      </w:r>
    </w:p>
    <w:p w14:paraId="05AE563A" w14:textId="77777777" w:rsidR="00EA4696" w:rsidRDefault="00000000">
      <w:r>
        <w:t>- **Microsoft Azure Portal**</w:t>
      </w:r>
    </w:p>
    <w:p w14:paraId="0C2EA1BA" w14:textId="77777777" w:rsidR="00EA4696" w:rsidRDefault="00000000">
      <w:r>
        <w:t xml:space="preserve">- **Azure Virtual Machine (VM)**  </w:t>
      </w:r>
    </w:p>
    <w:p w14:paraId="73FF1EF2" w14:textId="77777777" w:rsidR="00EA4696" w:rsidRDefault="00000000">
      <w:r>
        <w:t>- **Remote Desktop Connection / SSH Terminal**</w:t>
      </w:r>
    </w:p>
    <w:p w14:paraId="1D531850" w14:textId="77777777" w:rsidR="00EA4696" w:rsidRDefault="00000000">
      <w:r>
        <w:t>- **SQL Server Management Studio (SSMS)** or MySQL Workbench</w:t>
      </w:r>
    </w:p>
    <w:p w14:paraId="17D88550" w14:textId="77777777" w:rsidR="00EA4696" w:rsidRDefault="00000000">
      <w:r>
        <w:t>- **Windows/Linux OS (depending on configuration)**</w:t>
      </w:r>
    </w:p>
    <w:p w14:paraId="687F1624" w14:textId="77777777" w:rsidR="00EA4696" w:rsidRDefault="00EA4696"/>
    <w:p w14:paraId="6E81593D" w14:textId="77777777" w:rsidR="00EA4696" w:rsidRDefault="00000000">
      <w:r>
        <w:t>---</w:t>
      </w:r>
    </w:p>
    <w:p w14:paraId="73496428" w14:textId="77777777" w:rsidR="00EA4696" w:rsidRDefault="00EA4696"/>
    <w:p w14:paraId="61943B0E" w14:textId="77777777" w:rsidR="00EA4696" w:rsidRDefault="00000000">
      <w:r>
        <w:t xml:space="preserve">## </w:t>
      </w:r>
      <w:r>
        <w:rPr>
          <w:rFonts w:ascii="Segoe UI Emoji" w:hAnsi="Segoe UI Emoji" w:cs="Segoe UI Emoji"/>
        </w:rPr>
        <w:t>📌</w:t>
      </w:r>
      <w:r>
        <w:t xml:space="preserve"> Key Activities</w:t>
      </w:r>
    </w:p>
    <w:p w14:paraId="0EAA70EA" w14:textId="77777777" w:rsidR="00EA4696" w:rsidRDefault="00000000">
      <w:r>
        <w:t>- Created and configured a virtual machine on Microsoft Azure</w:t>
      </w:r>
    </w:p>
    <w:p w14:paraId="3BBA78E8" w14:textId="77777777" w:rsidR="00EA4696" w:rsidRDefault="00000000">
      <w:r>
        <w:t>- Ensured network security via firewall rules and NSG settings</w:t>
      </w:r>
    </w:p>
    <w:p w14:paraId="7BBD2316" w14:textId="77777777" w:rsidR="00EA4696" w:rsidRDefault="00000000">
      <w:r>
        <w:t>- Installed SQL Server and connected to the database engine</w:t>
      </w:r>
    </w:p>
    <w:p w14:paraId="21F7F5C9" w14:textId="77777777" w:rsidR="00EA4696" w:rsidRDefault="00000000">
      <w:r>
        <w:lastRenderedPageBreak/>
        <w:t>- Wrote and tested basic to intermediate SQL queries directly in the VM</w:t>
      </w:r>
    </w:p>
    <w:p w14:paraId="409CDDFC" w14:textId="77777777" w:rsidR="00EA4696" w:rsidRDefault="00000000">
      <w:r>
        <w:t>- Explored database schemas and used query output for data analysis</w:t>
      </w:r>
    </w:p>
    <w:p w14:paraId="5CFCEEB4" w14:textId="77777777" w:rsidR="00EA4696" w:rsidRDefault="00EA4696"/>
    <w:p w14:paraId="6E5E4747" w14:textId="77777777" w:rsidR="00EA4696" w:rsidRDefault="00000000">
      <w:r>
        <w:t>---</w:t>
      </w:r>
    </w:p>
    <w:p w14:paraId="31E17178" w14:textId="77777777" w:rsidR="00EA4696" w:rsidRDefault="00EA4696"/>
    <w:p w14:paraId="30CADA0B" w14:textId="77777777" w:rsidR="00EA4696" w:rsidRDefault="00000000">
      <w:r>
        <w:t xml:space="preserve">## </w:t>
      </w:r>
      <w:r>
        <w:rPr>
          <w:rFonts w:ascii="Segoe UI Emoji" w:hAnsi="Segoe UI Emoji" w:cs="Segoe UI Emoji"/>
        </w:rPr>
        <w:t>📈</w:t>
      </w:r>
      <w:r>
        <w:t xml:space="preserve"> Outcome</w:t>
      </w:r>
    </w:p>
    <w:p w14:paraId="711B9C7A" w14:textId="77777777" w:rsidR="00EA4696" w:rsidRDefault="00000000">
      <w:r>
        <w:t>- Gained hands-on experience with cloud infrastructure and VM provisioning</w:t>
      </w:r>
    </w:p>
    <w:p w14:paraId="4B4EF546" w14:textId="77777777" w:rsidR="00EA4696" w:rsidRDefault="00000000">
      <w:r>
        <w:t>- Demonstrated understanding of how cloud platforms support database workloads</w:t>
      </w:r>
    </w:p>
    <w:p w14:paraId="2F244922" w14:textId="77777777" w:rsidR="00EA4696" w:rsidRDefault="00000000">
      <w:r>
        <w:t>- Strengthened SQL querying skills in a real-world, cloud-based setup</w:t>
      </w:r>
    </w:p>
    <w:sectPr w:rsidR="00EA4696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5921D2" w14:textId="77777777" w:rsidR="009E1285" w:rsidRDefault="009E1285">
      <w:pPr>
        <w:spacing w:after="0" w:line="240" w:lineRule="auto"/>
      </w:pPr>
      <w:r>
        <w:separator/>
      </w:r>
    </w:p>
  </w:endnote>
  <w:endnote w:type="continuationSeparator" w:id="0">
    <w:p w14:paraId="4D42BE1B" w14:textId="77777777" w:rsidR="009E1285" w:rsidRDefault="009E1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D970E8" w14:textId="77777777" w:rsidR="009E1285" w:rsidRDefault="009E128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6389B1A" w14:textId="77777777" w:rsidR="009E1285" w:rsidRDefault="009E12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A4696"/>
    <w:rsid w:val="000D48F2"/>
    <w:rsid w:val="009E1285"/>
    <w:rsid w:val="00A3583C"/>
    <w:rsid w:val="00EA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A7121"/>
  <w15:docId w15:val="{9A2819DA-013A-41BE-B476-D4D76D254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kern w:val="3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2F5496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2F5496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Calibri Light" w:eastAsia="Times New Roman" w:hAnsi="Calibri Light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2F5496"/>
    </w:rPr>
  </w:style>
  <w:style w:type="paragraph" w:styleId="IntenseQuote">
    <w:name w:val="Intense Quote"/>
    <w:basedOn w:val="Normal"/>
    <w:next w:val="Normal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rPr>
      <w:i/>
      <w:iCs/>
      <w:color w:val="2F5496"/>
    </w:rPr>
  </w:style>
  <w:style w:type="character" w:styleId="IntenseReference">
    <w:name w:val="Intense Reference"/>
    <w:basedOn w:val="DefaultParagraphFont"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Tayo Adeyemi</dc:creator>
  <dc:description/>
  <cp:lastModifiedBy>Tayo Adeyemi</cp:lastModifiedBy>
  <cp:revision>2</cp:revision>
  <dcterms:created xsi:type="dcterms:W3CDTF">2025-04-15T20:12:00Z</dcterms:created>
  <dcterms:modified xsi:type="dcterms:W3CDTF">2025-04-15T20:12:00Z</dcterms:modified>
</cp:coreProperties>
</file>